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#include &lt;iostream&gt;</w:t>
        <w:br/>
        <w:br/>
        <w:t xml:space="preserve">using namespace std;</w:t>
        <w:br/>
        <w:br/>
        <w:t xml:space="preserve">#pragma region 정적할당과 동적할당의 차이점</w:t>
        <w:br/>
        <w:t xml:space="preserve">/*</w:t>
        <w:br/>
        <w:t xml:space="preserve"> 1. 정적할당과 동적할당의 차이점</w:t>
        <w:br/>
        <w:br/>
        <w:t xml:space="preserve">할당 시점: 정적할당은 컴파일 시점에, 동적할당은 실행 시점에 메모리가 할당된다.</w:t>
        <w:br/>
        <w:t xml:space="preserve">메모리 위치: 정적할당은 데이터 영역 또는 스택 영역에, 동적할당은 힙 영역에 메모리가 할당된다.</w:t>
        <w:br/>
        <w:t xml:space="preserve">유연성: 동적할당은 메모리 크기를 동적으로 조정할 수 있어 유연성이 높지만</w:t>
        <w:br/>
        <w:t xml:space="preserve">        정해진 메모리의 크기의 프로그램이라면 정적할당을 통해 안전성을 높힐 수 있다.</w:t>
        <w:br/>
        <w:br/>
        <w:br/>
        <w:t xml:space="preserve">*/</w:t>
        <w:br/>
        <w:t xml:space="preserve">#pragma endregion</w:t>
        <w:br/>
        <w:br/>
        <w:t xml:space="preserve">#pragma region 클래스란 무엇인가</w:t>
        <w:br/>
        <w:t xml:space="preserve">/*</w:t>
        <w:br/>
        <w:t xml:space="preserve"> 2. 클래스란 무엇인가</w:t>
        <w:br/>
        <w:br/>
        <w:t xml:space="preserve"> 클래스는 구조체와 같은 역할을 하며</w:t>
        <w:br/>
        <w:t xml:space="preserve"> 멤버 변수와 멤버 함수를 지니고 있다</w:t>
        <w:br/>
        <w:br/>
        <w:t xml:space="preserve"> 접근지정자를 통해 멤버 변수나 함수를 접근 가능하거나 불가능하게 할 수 있다</w:t>
        <w:br/>
        <w:t xml:space="preserve">  public: 모든 외부 코드에서 접근 가능.</w:t>
        <w:br/>
        <w:t xml:space="preserve">  private: 클래스 내부에서만 접근 가능.</w:t>
        <w:br/>
        <w:t xml:space="preserve">  protected: 클래스와 그 하위 클래스에서만 접근 가능.</w:t>
        <w:br/>
        <w:br/>
        <w:t xml:space="preserve"> 생성자를 통해 객체를 초기화 할 수 있다</w:t>
        <w:br/>
        <w:br/>
        <w:t xml:space="preserve"> 캡슐화 (Encapsulation):</w:t>
        <w:br/>
        <w:t xml:space="preserve">  클래스는 데이터와 함수를 하나의 단위로 묶어, 외부에서 접근을 제한할 수 있다.</w:t>
        <w:br/>
        <w:t xml:space="preserve">  이를 통해 데이터의 무결성을 유지할 수 있다.</w:t>
        <w:br/>
        <w:t xml:space="preserve"> 상속 (Inheritance):</w:t>
        <w:br/>
        <w:t xml:space="preserve">  클래스는 다른 클래스의 특성과 기능을 상속받아 재사용할 수 있다.</w:t>
        <w:br/>
        <w:t xml:space="preserve">  이를 통해 코드의 재사용성을 높일 수 있다.</w:t>
        <w:br/>
        <w:t xml:space="preserve"> 다형성 (Polymorphism):</w:t>
        <w:br/>
        <w:t xml:space="preserve">  동일한 인터페이스를 통해 서로 다른 동작을 수행할 수 있다.</w:t>
        <w:br/>
        <w:t xml:space="preserve">  주로 가상 함수와 함께 사용된다.</w:t>
        <w:br/>
        <w:t xml:space="preserve">*/</w:t>
        <w:br/>
        <w:t xml:space="preserve">#pragma endregion</w:t>
        <w:br/>
        <w:br/>
        <w:t xml:space="preserve">/*</w:t>
        <w:br/>
        <w:t xml:space="preserve"> 3. 구조체를 활용한 학생 정보 출력하기</w:t>
        <w:br/>
        <w:t xml:space="preserve">  학생 정보를 출력하는 함수</w:t>
        <w:br/>
        <w:t xml:space="preserve">  학생 정보를 추가하는 함수</w:t>
        <w:br/>
        <w:t xml:space="preserve">  참조방식으로 하시오</w:t>
        <w:br/>
        <w:t xml:space="preserve">*/</w:t>
        <w:br/>
        <w:br/>
        <w:t xml:space="preserve">struct Student</w:t>
        <w:br/>
        <w:t xml:space="preserve">{</w:t>
        <w:br/>
        <w:t xml:space="preserve">	string name;</w:t>
        <w:br/>
        <w:t xml:space="preserve">	int gender;</w:t>
        <w:br/>
        <w:t xml:space="preserve">	int age;</w:t>
        <w:br/>
        <w:t xml:space="preserve">	int height;</w:t>
        <w:br/>
        <w:t xml:space="preserve">	int weight;</w:t>
        <w:br/>
        <w:br/>
        <w:t xml:space="preserve">	Student() </w:t>
        <w:br/>
        <w:t xml:space="preserve">	{</w:t>
        <w:br/>
        <w:t xml:space="preserve">		cout &lt;&lt; " 학생이 생성되었습니다 " &lt;&lt; endl;</w:t>
        <w:br/>
        <w:t xml:space="preserve">	}</w:t>
        <w:br/>
        <w:t xml:space="preserve">	~Student()</w:t>
        <w:br/>
        <w:t xml:space="preserve">	{</w:t>
        <w:br/>
        <w:t xml:space="preserve">		cout &lt;&lt; " 학생이 소멸되었습니다 " &lt;&lt; endl;</w:t>
        <w:br/>
        <w:t xml:space="preserve">	}</w:t>
        <w:br/>
        <w:br/>
        <w:t xml:space="preserve">	void SetName(const string&amp; _name)</w:t>
        <w:br/>
        <w:t xml:space="preserve">	{</w:t>
        <w:br/>
        <w:t xml:space="preserve">		name = _name;</w:t>
        <w:br/>
        <w:t xml:space="preserve">	}</w:t>
        <w:br/>
        <w:t xml:space="preserve">	void SetGender(const int&amp; _gender)</w:t>
        <w:br/>
        <w:t xml:space="preserve">	{</w:t>
        <w:br/>
        <w:t xml:space="preserve">		gender = _gender;</w:t>
        <w:br/>
        <w:t xml:space="preserve">	}</w:t>
        <w:br/>
        <w:t xml:space="preserve">	void SetAge(const int&amp; _age)</w:t>
        <w:br/>
        <w:t xml:space="preserve">	{</w:t>
        <w:br/>
        <w:t xml:space="preserve">		age = _age;</w:t>
        <w:br/>
        <w:t xml:space="preserve">	}</w:t>
        <w:br/>
        <w:t xml:space="preserve">	void SetHeight(const int&amp; _height)</w:t>
        <w:br/>
        <w:t xml:space="preserve">	{</w:t>
        <w:br/>
        <w:t xml:space="preserve">		height = _height;</w:t>
        <w:br/>
        <w:t xml:space="preserve">	}</w:t>
        <w:br/>
        <w:t xml:space="preserve">	void SetWeight(const int&amp; _weight)</w:t>
        <w:br/>
        <w:t xml:space="preserve">	{</w:t>
        <w:br/>
        <w:t xml:space="preserve">		weight = _weight;</w:t>
        <w:br/>
        <w:t xml:space="preserve">	}</w:t>
        <w:br/>
        <w:t xml:space="preserve">	</w:t>
        <w:br/>
        <w:t xml:space="preserve">	string GetName()</w:t>
        <w:br/>
        <w:t xml:space="preserve">	{</w:t>
        <w:br/>
        <w:t xml:space="preserve">		return name;</w:t>
        <w:br/>
        <w:t xml:space="preserve">	}</w:t>
        <w:br/>
        <w:t xml:space="preserve">	int GetGender()</w:t>
        <w:br/>
        <w:t xml:space="preserve">	{</w:t>
        <w:br/>
        <w:t xml:space="preserve">		return gender;</w:t>
        <w:br/>
        <w:t xml:space="preserve">	}</w:t>
        <w:br/>
        <w:t xml:space="preserve">	int GetAge()</w:t>
        <w:br/>
        <w:t xml:space="preserve">	{</w:t>
        <w:br/>
        <w:t xml:space="preserve">		return age;</w:t>
        <w:br/>
        <w:t xml:space="preserve">	}</w:t>
        <w:br/>
        <w:t xml:space="preserve">	int GetHeight()</w:t>
        <w:br/>
        <w:t xml:space="preserve">	{</w:t>
        <w:br/>
        <w:t xml:space="preserve">		return height;</w:t>
        <w:br/>
        <w:t xml:space="preserve">	}</w:t>
        <w:br/>
        <w:t xml:space="preserve">	int GetWeight()</w:t>
        <w:br/>
        <w:t xml:space="preserve">	{</w:t>
        <w:br/>
        <w:t xml:space="preserve">		return weight;</w:t>
        <w:br/>
        <w:t xml:space="preserve">	}</w:t>
        <w:br/>
        <w:br/>
        <w:t xml:space="preserve">	void SetStudent()</w:t>
        <w:br/>
        <w:t xml:space="preserve">	{</w:t>
        <w:br/>
        <w:t xml:space="preserve">		string s_input;</w:t>
        <w:br/>
        <w:t xml:space="preserve">		int i_input;</w:t>
        <w:br/>
        <w:t xml:space="preserve">		while (true)</w:t>
        <w:br/>
        <w:t xml:space="preserve">		{</w:t>
        <w:br/>
        <w:t xml:space="preserve">			cout &lt;&lt; endl;</w:t>
        <w:br/>
        <w:t xml:space="preserve">			cout &lt;&lt; "학생 이름을 입력하시오" &lt;&lt; endl;</w:t>
        <w:br/>
        <w:t xml:space="preserve">			cin &gt;&gt; s_input;</w:t>
        <w:br/>
        <w:br/>
        <w:t xml:space="preserve">			if (!s_input.empty())</w:t>
        <w:br/>
        <w:t xml:space="preserve">			{</w:t>
        <w:br/>
        <w:t xml:space="preserve">				SetName(s_input);</w:t>
        <w:br/>
        <w:t xml:space="preserve">				break;</w:t>
        <w:br/>
        <w:t xml:space="preserve">			}</w:t>
        <w:br/>
        <w:br/>
        <w:t xml:space="preserve">			cout &lt;&lt; "잘못 입력하였습니다" &lt;&lt; endl;</w:t>
        <w:br/>
        <w:t xml:space="preserve">		}</w:t>
        <w:br/>
        <w:br/>
        <w:t xml:space="preserve">		while (true)</w:t>
        <w:br/>
        <w:t xml:space="preserve">		{</w:t>
        <w:br/>
        <w:t xml:space="preserve">			cout &lt;&lt; endl;</w:t>
        <w:br/>
        <w:t xml:space="preserve">			cout &lt;&lt; "학생 성별을 입력하시오" &lt;&lt; endl;</w:t>
        <w:br/>
        <w:t xml:space="preserve">			cout &lt;&lt; "1 : 남자 2 : 여자" &lt;&lt; endl;</w:t>
        <w:br/>
        <w:t xml:space="preserve">			cin &gt;&gt; i_input;</w:t>
        <w:br/>
        <w:br/>
        <w:t xml:space="preserve">			if (i_input &gt;= 1 &amp;&amp; i_input &lt;= 2)</w:t>
        <w:br/>
        <w:t xml:space="preserve">			{</w:t>
        <w:br/>
        <w:t xml:space="preserve">				SetGender(i_input);</w:t>
        <w:br/>
        <w:t xml:space="preserve">				break;</w:t>
        <w:br/>
        <w:t xml:space="preserve">			}</w:t>
        <w:br/>
        <w:br/>
        <w:t xml:space="preserve">			cout &lt;&lt; "잘못 입력하였습니다" &lt;&lt; endl;</w:t>
        <w:br/>
        <w:t xml:space="preserve">		}</w:t>
        <w:br/>
        <w:br/>
        <w:t xml:space="preserve">		while (true)</w:t>
        <w:br/>
        <w:t xml:space="preserve">		{</w:t>
        <w:br/>
        <w:t xml:space="preserve">			cout &lt;&lt; endl;</w:t>
        <w:br/>
        <w:t xml:space="preserve">			cout &lt;&lt; "학생 나이를 입력하시오" &lt;&lt; endl;</w:t>
        <w:br/>
        <w:t xml:space="preserve">			cin &gt;&gt; i_input;</w:t>
        <w:br/>
        <w:br/>
        <w:t xml:space="preserve">			if (i_input &gt;= 8 &amp;&amp; i_input &lt; 20)</w:t>
        <w:br/>
        <w:t xml:space="preserve">			{</w:t>
        <w:br/>
        <w:t xml:space="preserve">				SetAge(i_input);</w:t>
        <w:br/>
        <w:t xml:space="preserve">				break;</w:t>
        <w:br/>
        <w:t xml:space="preserve">			}</w:t>
        <w:br/>
        <w:br/>
        <w:t xml:space="preserve">			cout &lt;&lt; "잘못 입력하였습니다" &lt;&lt; endl;</w:t>
        <w:br/>
        <w:t xml:space="preserve">		}</w:t>
        <w:br/>
        <w:br/>
        <w:t xml:space="preserve">		while (true)</w:t>
        <w:br/>
        <w:t xml:space="preserve">		{</w:t>
        <w:br/>
        <w:t xml:space="preserve">			cout &lt;&lt; endl;</w:t>
        <w:br/>
        <w:t xml:space="preserve">			cout &lt;&lt; "학생 키를 입력하시오" &lt;&lt; endl;</w:t>
        <w:br/>
        <w:t xml:space="preserve">			cin &gt;&gt; i_input;</w:t>
        <w:br/>
        <w:br/>
        <w:t xml:space="preserve">			if (i_input &gt; 0 &amp;&amp; i_input &lt; 200)</w:t>
        <w:br/>
        <w:t xml:space="preserve">			{</w:t>
        <w:br/>
        <w:t xml:space="preserve">				SetHeight(i_input);</w:t>
        <w:br/>
        <w:t xml:space="preserve">				break;</w:t>
        <w:br/>
        <w:t xml:space="preserve">			}</w:t>
        <w:br/>
        <w:br/>
        <w:t xml:space="preserve">			cout &lt;&lt; "잘못 입력하였습니다" &lt;&lt; endl;</w:t>
        <w:br/>
        <w:t xml:space="preserve">		}</w:t>
        <w:br/>
        <w:br/>
        <w:t xml:space="preserve">		while (true)</w:t>
        <w:br/>
        <w:t xml:space="preserve">		{</w:t>
        <w:br/>
        <w:t xml:space="preserve">			cout &lt;&lt; endl;</w:t>
        <w:br/>
        <w:t xml:space="preserve">			cout &lt;&lt; "학생 몸무게를 입력하시오" &lt;&lt; endl;</w:t>
        <w:br/>
        <w:t xml:space="preserve">			cin &gt;&gt; i_input;</w:t>
        <w:br/>
        <w:br/>
        <w:t xml:space="preserve">			if (i_input &gt; 0 &amp;&amp; i_input &lt; 200)</w:t>
        <w:br/>
        <w:t xml:space="preserve">			{</w:t>
        <w:br/>
        <w:t xml:space="preserve">				SetWeight(i_input);</w:t>
        <w:br/>
        <w:t xml:space="preserve">				break;</w:t>
        <w:br/>
        <w:t xml:space="preserve">			}</w:t>
        <w:br/>
        <w:br/>
        <w:t xml:space="preserve">			cout &lt;&lt; "잘못 입력하였습니다" &lt;&lt; endl;</w:t>
        <w:br/>
        <w:t xml:space="preserve">		}</w:t>
        <w:br/>
        <w:t xml:space="preserve">	}</w:t>
        <w:br/>
        <w:t xml:space="preserve">	void GetStudent()</w:t>
        <w:br/>
        <w:t xml:space="preserve">	{</w:t>
        <w:br/>
        <w:t xml:space="preserve">		cout &lt;&lt; "학생의 이름은 " &lt;&lt; GetName() &lt;&lt; "입니다" &lt;&lt; endl;</w:t>
        <w:br/>
        <w:t xml:space="preserve">		cout &lt;&lt; "학생의 성별은 ";</w:t>
        <w:br/>
        <w:t xml:space="preserve">		if(GetGender() == 1)</w:t>
        <w:br/>
        <w:t xml:space="preserve">			cout &lt;&lt; "남자 입니다" &lt;&lt; endl;</w:t>
        <w:br/>
        <w:t xml:space="preserve">		else</w:t>
        <w:br/>
        <w:t xml:space="preserve">			cout &lt;&lt; "여자 입니다" &lt;&lt; endl;</w:t>
        <w:br/>
        <w:t xml:space="preserve">		cout &lt;&lt; "학생의 나이는 " &lt;&lt; GetAge() &lt;&lt; "입니다" &lt;&lt; endl;</w:t>
        <w:br/>
        <w:t xml:space="preserve">		cout &lt;&lt; "학생의 키는 " &lt;&lt; GetHeight() &lt;&lt; "입니다" &lt;&lt; endl;</w:t>
        <w:br/>
        <w:t xml:space="preserve">		cout &lt;&lt; "학생의 몸무게는 " &lt;&lt; GetWeight() &lt;&lt; "입니다" &lt;&lt; endl;</w:t>
        <w:br/>
        <w:t xml:space="preserve">	}</w:t>
        <w:br/>
        <w:br/>
        <w:br/>
        <w:t xml:space="preserve">};</w:t>
        <w:br/>
        <w:br/>
        <w:t xml:space="preserve">int main()</w:t>
        <w:br/>
        <w:t xml:space="preserve">{</w:t>
        <w:br/>
        <w:t xml:space="preserve">	int b = 0;</w:t>
        <w:br/>
        <w:br/>
        <w:t xml:space="preserve">	Student *A = new Student;</w:t>
        <w:br/>
        <w:t xml:space="preserve">	A-&gt;SetStudent();</w:t>
        <w:br/>
        <w:t xml:space="preserve">	A-&gt;GetStudent();</w:t>
        <w:br/>
        <w:br/>
        <w:t xml:space="preserve">	delete A;</w:t>
        <w:br/>
        <w:t xml:space="preserve">}</w:t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>Doxillion 평가판 버전 © NCH Software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</cp:coreProperties>
</file>